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9784" w14:textId="586D508F" w:rsidR="00EC0621" w:rsidRPr="00B02085" w:rsidRDefault="008057BE" w:rsidP="000540C0">
      <w:pPr>
        <w:spacing w:after="0" w:line="360" w:lineRule="auto"/>
        <w:jc w:val="both"/>
        <w:rPr>
          <w:rFonts w:ascii="Calibri" w:eastAsia="Times New Roman" w:hAnsi="Calibri" w:cs="Arial"/>
          <w:color w:val="000000"/>
          <w:sz w:val="19"/>
          <w:szCs w:val="19"/>
          <w:shd w:val="clear" w:color="auto" w:fill="FFFFFF"/>
        </w:rPr>
      </w:pPr>
      <w:r w:rsidRPr="007C309D">
        <w:rPr>
          <w:rFonts w:eastAsia="Times New Roman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2115C6" wp14:editId="152D74AF">
            <wp:simplePos x="0" y="0"/>
            <wp:positionH relativeFrom="column">
              <wp:posOffset>-428625</wp:posOffset>
            </wp:positionH>
            <wp:positionV relativeFrom="paragraph">
              <wp:posOffset>181404</wp:posOffset>
            </wp:positionV>
            <wp:extent cx="300355" cy="303530"/>
            <wp:effectExtent l="0" t="0" r="4445" b="1270"/>
            <wp:wrapTight wrapText="bothSides">
              <wp:wrapPolygon edited="0">
                <wp:start x="0" y="0"/>
                <wp:lineTo x="0" y="20335"/>
                <wp:lineTo x="20550" y="20335"/>
                <wp:lineTo x="20550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91F31" w14:textId="33582AC3" w:rsidR="00166601" w:rsidRPr="00E06E25" w:rsidRDefault="008057BE" w:rsidP="00166601">
      <w:pPr>
        <w:spacing w:after="0" w:line="360" w:lineRule="auto"/>
        <w:jc w:val="both"/>
        <w:rPr>
          <w:rFonts w:asciiTheme="majorHAnsi" w:hAnsiTheme="majorHAnsi" w:cstheme="minorHAnsi"/>
          <w:b/>
          <w:sz w:val="26"/>
          <w:szCs w:val="26"/>
        </w:rPr>
      </w:pPr>
      <w:r>
        <w:rPr>
          <w:rFonts w:asciiTheme="majorHAnsi" w:hAnsiTheme="majorHAnsi" w:cstheme="minorHAnsi"/>
          <w:b/>
          <w:sz w:val="26"/>
          <w:szCs w:val="26"/>
        </w:rPr>
        <w:t>A</w:t>
      </w:r>
      <w:r w:rsidR="00166601" w:rsidRPr="00E06E25">
        <w:rPr>
          <w:rFonts w:asciiTheme="majorHAnsi" w:hAnsiTheme="majorHAnsi" w:cstheme="minorHAnsi"/>
          <w:b/>
          <w:sz w:val="26"/>
          <w:szCs w:val="26"/>
        </w:rPr>
        <w:t>ufgabenstellung</w:t>
      </w:r>
      <w:r>
        <w:rPr>
          <w:rFonts w:asciiTheme="majorHAnsi" w:hAnsiTheme="majorHAnsi" w:cstheme="minorHAnsi"/>
          <w:b/>
          <w:sz w:val="26"/>
          <w:szCs w:val="26"/>
        </w:rPr>
        <w:t xml:space="preserve"> zu</w:t>
      </w:r>
      <w:r w:rsidRPr="008057BE">
        <w:rPr>
          <w:rFonts w:asciiTheme="majorHAnsi" w:hAnsiTheme="majorHAnsi" w:cstheme="minorHAnsi"/>
          <w:b/>
          <w:sz w:val="26"/>
          <w:szCs w:val="26"/>
        </w:rPr>
        <w:t xml:space="preserve">r Richtlinie des KH </w:t>
      </w:r>
      <w:proofErr w:type="spellStart"/>
      <w:r w:rsidRPr="008057BE">
        <w:rPr>
          <w:rFonts w:asciiTheme="majorHAnsi" w:hAnsiTheme="majorHAnsi" w:cstheme="minorHAnsi"/>
          <w:b/>
          <w:sz w:val="26"/>
          <w:szCs w:val="26"/>
        </w:rPr>
        <w:t>Aussap</w:t>
      </w:r>
      <w:proofErr w:type="spellEnd"/>
      <w:r w:rsidRPr="008057BE">
        <w:rPr>
          <w:rFonts w:asciiTheme="majorHAnsi" w:hAnsiTheme="majorHAnsi" w:cstheme="minorHAnsi"/>
          <w:b/>
          <w:sz w:val="26"/>
          <w:szCs w:val="26"/>
        </w:rPr>
        <w:t xml:space="preserve"> zum Umgang mit Risiken</w:t>
      </w:r>
      <w:r>
        <w:rPr>
          <w:rFonts w:asciiTheme="majorHAnsi" w:hAnsiTheme="majorHAnsi" w:cstheme="minorHAnsi"/>
          <w:b/>
          <w:sz w:val="26"/>
          <w:szCs w:val="26"/>
        </w:rPr>
        <w:t>:</w:t>
      </w:r>
    </w:p>
    <w:p w14:paraId="0F20C6AA" w14:textId="1E0F90F2" w:rsidR="005B18AA" w:rsidRDefault="005B18AA" w:rsidP="00CA337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Beantworten Sie folgende Fragen zur Richtlinie</w:t>
      </w:r>
      <w:r w:rsidR="00602E91">
        <w:rPr>
          <w:rFonts w:cstheme="minorHAnsi"/>
          <w:sz w:val="24"/>
          <w:szCs w:val="24"/>
        </w:rPr>
        <w:t xml:space="preserve"> stichpunktartig im beigelegten Word Dokument „Aufgaben zur Richtlinie“</w:t>
      </w:r>
      <w:r>
        <w:rPr>
          <w:rFonts w:cstheme="minorHAnsi"/>
          <w:sz w:val="24"/>
          <w:szCs w:val="24"/>
        </w:rPr>
        <w:t>!</w:t>
      </w:r>
    </w:p>
    <w:p w14:paraId="56386848" w14:textId="77777777" w:rsidR="00120C6D" w:rsidRDefault="00120C6D" w:rsidP="00CA337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D8C2FC2" w14:textId="76847082" w:rsidR="00166601" w:rsidRPr="00FE36C4" w:rsidRDefault="005B18AA" w:rsidP="005B18AA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>Beschreiben Sie, ob für Objekte mit normalen Schutzbedarf eine Risikoanalyse durchgeführt werden muss</w:t>
      </w:r>
      <w:r w:rsidR="00166601" w:rsidRPr="00FE36C4">
        <w:rPr>
          <w:rFonts w:cstheme="minorHAnsi"/>
          <w:b/>
          <w:color w:val="FF0000"/>
          <w:sz w:val="24"/>
          <w:szCs w:val="24"/>
        </w:rPr>
        <w:t>!</w:t>
      </w:r>
    </w:p>
    <w:p w14:paraId="51DD1660" w14:textId="0E02F760" w:rsidR="00CF05C5" w:rsidRPr="00CF05C5" w:rsidRDefault="0008411C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Nein wird mit Basis und Standardanforderung abgedeckt</w:t>
      </w:r>
    </w:p>
    <w:p w14:paraId="4236B349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46E249A5" w14:textId="29B03120" w:rsidR="00166601" w:rsidRPr="00FE36C4" w:rsidRDefault="005B18AA" w:rsidP="005B18AA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>Welches Dokument müssen Sie zur Risikoanalyse für Objekte mit erhöhten Schutzbedarf verwenden?</w:t>
      </w:r>
    </w:p>
    <w:p w14:paraId="675960B4" w14:textId="7FB65D4F" w:rsidR="00CF05C5" w:rsidRPr="00CF05C5" w:rsidRDefault="00CF05C5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BSI-Standard 200-3</w:t>
      </w:r>
    </w:p>
    <w:p w14:paraId="3B05F771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4001664B" w14:textId="6ADFCF8D" w:rsidR="005B18AA" w:rsidRPr="00FE36C4" w:rsidRDefault="005B18AA" w:rsidP="005B18AA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>Wer ist für die Durchführung der Risikoanalyse verantwortlich?</w:t>
      </w:r>
    </w:p>
    <w:p w14:paraId="272A3F39" w14:textId="354367CE" w:rsidR="00CF05C5" w:rsidRPr="00CF05C5" w:rsidRDefault="00CF05C5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ISB </w:t>
      </w:r>
    </w:p>
    <w:p w14:paraId="1FE42368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0091F38A" w14:textId="1AC82FDF" w:rsidR="005B18AA" w:rsidRPr="00FE36C4" w:rsidRDefault="00B31E9E" w:rsidP="005B18AA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>Wer unterstützt den ISB bei der Durchführung der Risikoanalyse sowie bei technischen Fragen?</w:t>
      </w:r>
    </w:p>
    <w:p w14:paraId="0CE14067" w14:textId="3ACA37A7" w:rsidR="00CF05C5" w:rsidRPr="00CF05C5" w:rsidRDefault="00CF05C5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Mitarbeiter der Abteilung</w:t>
      </w:r>
    </w:p>
    <w:p w14:paraId="61E1E522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694CB020" w14:textId="38706059" w:rsidR="00794AEB" w:rsidRPr="00FE36C4" w:rsidRDefault="00794AEB" w:rsidP="005B18AA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>Beschreiben Sie, was der ISB mit den dokumentierten Ergebnissen der Risikoanalyse tun muss?</w:t>
      </w:r>
    </w:p>
    <w:p w14:paraId="4A2D0143" w14:textId="0F5A9DA5" w:rsidR="00CF05C5" w:rsidRPr="00CF05C5" w:rsidRDefault="00CF05C5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Die Ergebnisse und Vorschläge der Geschäftsführung berichten und </w:t>
      </w:r>
      <w:proofErr w:type="gramStart"/>
      <w:r>
        <w:rPr>
          <w:rFonts w:cstheme="minorHAnsi"/>
          <w:bCs/>
          <w:sz w:val="24"/>
          <w:szCs w:val="24"/>
        </w:rPr>
        <w:t>mit ihr Abstimmen</w:t>
      </w:r>
      <w:proofErr w:type="gramEnd"/>
    </w:p>
    <w:p w14:paraId="5DC025D0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287EA43C" w14:textId="3B963365" w:rsidR="005B18AA" w:rsidRPr="00FE36C4" w:rsidRDefault="00B31E9E" w:rsidP="00166601">
      <w:pPr>
        <w:pStyle w:val="Listenabsatz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E36C4">
        <w:rPr>
          <w:rFonts w:cstheme="minorHAnsi"/>
          <w:b/>
          <w:color w:val="FF0000"/>
          <w:sz w:val="24"/>
          <w:szCs w:val="24"/>
        </w:rPr>
        <w:t xml:space="preserve">In welchem </w:t>
      </w:r>
      <w:r w:rsidR="00E671A1" w:rsidRPr="00FE36C4">
        <w:rPr>
          <w:rFonts w:cstheme="minorHAnsi"/>
          <w:b/>
          <w:color w:val="FF0000"/>
          <w:sz w:val="24"/>
          <w:szCs w:val="24"/>
        </w:rPr>
        <w:t xml:space="preserve">zeitlichen </w:t>
      </w:r>
      <w:r w:rsidRPr="00FE36C4">
        <w:rPr>
          <w:rFonts w:cstheme="minorHAnsi"/>
          <w:b/>
          <w:color w:val="FF0000"/>
          <w:sz w:val="24"/>
          <w:szCs w:val="24"/>
        </w:rPr>
        <w:t>Intervall muss die Aktualität der Risikoanalyse überprüft werden?</w:t>
      </w:r>
    </w:p>
    <w:p w14:paraId="0C3E6B2F" w14:textId="40EED590" w:rsidR="00CF05C5" w:rsidRPr="00CF05C5" w:rsidRDefault="00CF05C5" w:rsidP="00CF05C5">
      <w:pPr>
        <w:pStyle w:val="Listenabsatz"/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Jährlich</w:t>
      </w:r>
    </w:p>
    <w:p w14:paraId="0B5543D3" w14:textId="77777777" w:rsidR="008057BE" w:rsidRPr="008057BE" w:rsidRDefault="008057BE" w:rsidP="008057BE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sectPr w:rsidR="008057BE" w:rsidRPr="008057BE" w:rsidSect="00D20063">
      <w:headerReference w:type="default" r:id="rId12"/>
      <w:footerReference w:type="default" r:id="rId13"/>
      <w:type w:val="oddPage"/>
      <w:pgSz w:w="11906" w:h="16838" w:code="9"/>
      <w:pgMar w:top="992" w:right="1418" w:bottom="851" w:left="1418" w:header="397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15F2" w14:textId="77777777" w:rsidR="009C5086" w:rsidRDefault="009C5086" w:rsidP="00C869C5">
      <w:pPr>
        <w:spacing w:after="0"/>
      </w:pPr>
      <w:r>
        <w:separator/>
      </w:r>
    </w:p>
  </w:endnote>
  <w:endnote w:type="continuationSeparator" w:id="0">
    <w:p w14:paraId="66502323" w14:textId="77777777" w:rsidR="009C5086" w:rsidRDefault="009C5086" w:rsidP="00C86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undesSerif Office">
    <w:altName w:val="Bundes Serif Offi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9381" w14:textId="0F33661D" w:rsidR="00794AEB" w:rsidRPr="000349D8" w:rsidRDefault="00794AEB" w:rsidP="00F86D44">
    <w:pPr>
      <w:pStyle w:val="Fuzeile"/>
      <w:tabs>
        <w:tab w:val="clear" w:pos="9639"/>
        <w:tab w:val="right" w:pos="9070"/>
      </w:tabs>
    </w:pPr>
    <w:r>
      <w:rPr>
        <w:noProof/>
      </w:rPr>
      <w:drawing>
        <wp:inline distT="0" distB="0" distL="0" distR="0" wp14:anchorId="32A66B8F" wp14:editId="35791781">
          <wp:extent cx="262890" cy="264500"/>
          <wp:effectExtent l="0" t="0" r="3810" b="254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PO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232" cy="272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349D8">
      <w:tab/>
    </w:r>
    <w:r w:rsidRPr="000349D8">
      <w:fldChar w:fldCharType="begin"/>
    </w:r>
    <w:r w:rsidRPr="000349D8">
      <w:instrText xml:space="preserve"> PAGE  \* Arabic  \* MERGEFORMAT </w:instrText>
    </w:r>
    <w:r w:rsidRPr="000349D8">
      <w:fldChar w:fldCharType="separate"/>
    </w:r>
    <w:r w:rsidR="008057BE">
      <w:rPr>
        <w:noProof/>
      </w:rPr>
      <w:t>1</w:t>
    </w:r>
    <w:r w:rsidRPr="000349D8">
      <w:fldChar w:fldCharType="end"/>
    </w:r>
    <w:r w:rsidRPr="000349D8">
      <w:t>/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8057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5C40" w14:textId="77777777" w:rsidR="009C5086" w:rsidRDefault="009C5086" w:rsidP="00C869C5">
      <w:pPr>
        <w:spacing w:after="0"/>
      </w:pPr>
      <w:r>
        <w:separator/>
      </w:r>
    </w:p>
  </w:footnote>
  <w:footnote w:type="continuationSeparator" w:id="0">
    <w:p w14:paraId="518DCB67" w14:textId="77777777" w:rsidR="009C5086" w:rsidRDefault="009C5086" w:rsidP="00C86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4BEA" w14:textId="5B4C6D72" w:rsidR="00794AEB" w:rsidRDefault="00794AEB" w:rsidP="00495F56">
    <w:pPr>
      <w:pStyle w:val="Kopfzeile"/>
      <w:tabs>
        <w:tab w:val="clear" w:pos="9639"/>
        <w:tab w:val="right" w:pos="9070"/>
      </w:tabs>
    </w:pPr>
    <w:r>
      <w:t>Risikoanalyse</w:t>
    </w:r>
    <w:r>
      <w:tab/>
      <w:t>IT 10 LF4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42.5pt;height:111.5pt" o:bullet="t">
        <v:imagedata r:id="rId1" o:title="Aufzählungszeichen"/>
      </v:shape>
    </w:pict>
  </w:numPicBullet>
  <w:abstractNum w:abstractNumId="0" w15:restartNumberingAfterBreak="0">
    <w:nsid w:val="088168BB"/>
    <w:multiLevelType w:val="hybridMultilevel"/>
    <w:tmpl w:val="2D5806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E15"/>
    <w:multiLevelType w:val="hybridMultilevel"/>
    <w:tmpl w:val="673A8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7256"/>
    <w:multiLevelType w:val="hybridMultilevel"/>
    <w:tmpl w:val="0714C5F2"/>
    <w:lvl w:ilvl="0" w:tplc="633AF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C2DA0"/>
    <w:multiLevelType w:val="hybridMultilevel"/>
    <w:tmpl w:val="65248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55551"/>
    <w:multiLevelType w:val="hybridMultilevel"/>
    <w:tmpl w:val="3B50ED76"/>
    <w:lvl w:ilvl="0" w:tplc="79C84E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C7692"/>
    <w:multiLevelType w:val="hybridMultilevel"/>
    <w:tmpl w:val="EBE2D98A"/>
    <w:lvl w:ilvl="0" w:tplc="8BCA2BFC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4C13D5"/>
    <w:multiLevelType w:val="hybridMultilevel"/>
    <w:tmpl w:val="FB9C28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F1049E"/>
    <w:multiLevelType w:val="hybridMultilevel"/>
    <w:tmpl w:val="611E4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C1900"/>
    <w:multiLevelType w:val="hybridMultilevel"/>
    <w:tmpl w:val="8AF2D4A2"/>
    <w:lvl w:ilvl="0" w:tplc="14ECE9D8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AF1A60"/>
    <w:multiLevelType w:val="hybridMultilevel"/>
    <w:tmpl w:val="0FDA6B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A5D34"/>
    <w:multiLevelType w:val="hybridMultilevel"/>
    <w:tmpl w:val="A9E4F9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2D086B"/>
    <w:multiLevelType w:val="hybridMultilevel"/>
    <w:tmpl w:val="3F1EDE90"/>
    <w:lvl w:ilvl="0" w:tplc="CDD4F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345"/>
    <w:multiLevelType w:val="hybridMultilevel"/>
    <w:tmpl w:val="0012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B2B99"/>
    <w:multiLevelType w:val="hybridMultilevel"/>
    <w:tmpl w:val="7EA4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446"/>
    <w:multiLevelType w:val="hybridMultilevel"/>
    <w:tmpl w:val="128CC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570CE"/>
    <w:multiLevelType w:val="hybridMultilevel"/>
    <w:tmpl w:val="B8205D08"/>
    <w:lvl w:ilvl="0" w:tplc="79C84E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F5640"/>
    <w:multiLevelType w:val="hybridMultilevel"/>
    <w:tmpl w:val="434AD9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CC1"/>
    <w:multiLevelType w:val="hybridMultilevel"/>
    <w:tmpl w:val="D2664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3169B"/>
    <w:multiLevelType w:val="hybridMultilevel"/>
    <w:tmpl w:val="07441E0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3434B"/>
    <w:multiLevelType w:val="hybridMultilevel"/>
    <w:tmpl w:val="FF0C1FCA"/>
    <w:lvl w:ilvl="0" w:tplc="7DCC5B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80B2C"/>
    <w:multiLevelType w:val="hybridMultilevel"/>
    <w:tmpl w:val="6FAA2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D1CF2"/>
    <w:multiLevelType w:val="hybridMultilevel"/>
    <w:tmpl w:val="18C80694"/>
    <w:lvl w:ilvl="0" w:tplc="D1A2E1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C3D0D"/>
    <w:multiLevelType w:val="hybridMultilevel"/>
    <w:tmpl w:val="9F94950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16E5F"/>
    <w:multiLevelType w:val="hybridMultilevel"/>
    <w:tmpl w:val="FED4B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F0C5B"/>
    <w:multiLevelType w:val="hybridMultilevel"/>
    <w:tmpl w:val="83944106"/>
    <w:lvl w:ilvl="0" w:tplc="4CC24294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93A48"/>
    <w:multiLevelType w:val="hybridMultilevel"/>
    <w:tmpl w:val="163439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BEA"/>
    <w:multiLevelType w:val="hybridMultilevel"/>
    <w:tmpl w:val="D7405EDC"/>
    <w:lvl w:ilvl="0" w:tplc="7DCC5B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C0268"/>
    <w:multiLevelType w:val="hybridMultilevel"/>
    <w:tmpl w:val="1D26917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FD85BF2"/>
    <w:multiLevelType w:val="hybridMultilevel"/>
    <w:tmpl w:val="2B8286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9"/>
  </w:num>
  <w:num w:numId="5">
    <w:abstractNumId w:val="26"/>
  </w:num>
  <w:num w:numId="6">
    <w:abstractNumId w:val="19"/>
  </w:num>
  <w:num w:numId="7">
    <w:abstractNumId w:val="0"/>
  </w:num>
  <w:num w:numId="8">
    <w:abstractNumId w:val="6"/>
  </w:num>
  <w:num w:numId="9">
    <w:abstractNumId w:val="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1"/>
  </w:num>
  <w:num w:numId="13">
    <w:abstractNumId w:val="25"/>
  </w:num>
  <w:num w:numId="14">
    <w:abstractNumId w:val="28"/>
  </w:num>
  <w:num w:numId="15">
    <w:abstractNumId w:val="27"/>
  </w:num>
  <w:num w:numId="16">
    <w:abstractNumId w:val="21"/>
  </w:num>
  <w:num w:numId="17">
    <w:abstractNumId w:val="18"/>
  </w:num>
  <w:num w:numId="18">
    <w:abstractNumId w:val="1"/>
  </w:num>
  <w:num w:numId="19">
    <w:abstractNumId w:val="20"/>
  </w:num>
  <w:num w:numId="20">
    <w:abstractNumId w:val="10"/>
  </w:num>
  <w:num w:numId="21">
    <w:abstractNumId w:val="17"/>
  </w:num>
  <w:num w:numId="22">
    <w:abstractNumId w:val="4"/>
  </w:num>
  <w:num w:numId="23">
    <w:abstractNumId w:val="13"/>
  </w:num>
  <w:num w:numId="24">
    <w:abstractNumId w:val="12"/>
  </w:num>
  <w:num w:numId="25">
    <w:abstractNumId w:val="3"/>
  </w:num>
  <w:num w:numId="26">
    <w:abstractNumId w:val="22"/>
  </w:num>
  <w:num w:numId="27">
    <w:abstractNumId w:val="15"/>
  </w:num>
  <w:num w:numId="28">
    <w:abstractNumId w:val="7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55"/>
    <w:rsid w:val="0000065D"/>
    <w:rsid w:val="000008FE"/>
    <w:rsid w:val="0000128D"/>
    <w:rsid w:val="00006C80"/>
    <w:rsid w:val="000115D1"/>
    <w:rsid w:val="00016BC2"/>
    <w:rsid w:val="00016F90"/>
    <w:rsid w:val="0002058B"/>
    <w:rsid w:val="00025022"/>
    <w:rsid w:val="00031755"/>
    <w:rsid w:val="000349D8"/>
    <w:rsid w:val="000408D0"/>
    <w:rsid w:val="00047D71"/>
    <w:rsid w:val="0005299E"/>
    <w:rsid w:val="000540C0"/>
    <w:rsid w:val="000573A8"/>
    <w:rsid w:val="000627E2"/>
    <w:rsid w:val="00062907"/>
    <w:rsid w:val="00062BA5"/>
    <w:rsid w:val="00065AA3"/>
    <w:rsid w:val="00066188"/>
    <w:rsid w:val="00066AF2"/>
    <w:rsid w:val="0007112D"/>
    <w:rsid w:val="0007661E"/>
    <w:rsid w:val="000823C6"/>
    <w:rsid w:val="00082B61"/>
    <w:rsid w:val="00083756"/>
    <w:rsid w:val="0008411C"/>
    <w:rsid w:val="00087F62"/>
    <w:rsid w:val="00090A17"/>
    <w:rsid w:val="0009391B"/>
    <w:rsid w:val="00094257"/>
    <w:rsid w:val="00094693"/>
    <w:rsid w:val="000972FF"/>
    <w:rsid w:val="00097EB9"/>
    <w:rsid w:val="000B07E7"/>
    <w:rsid w:val="000B3204"/>
    <w:rsid w:val="000C2FFF"/>
    <w:rsid w:val="000C649B"/>
    <w:rsid w:val="000D3B71"/>
    <w:rsid w:val="000D3D61"/>
    <w:rsid w:val="000D4271"/>
    <w:rsid w:val="000D7659"/>
    <w:rsid w:val="000E36E9"/>
    <w:rsid w:val="000E445F"/>
    <w:rsid w:val="000E7013"/>
    <w:rsid w:val="000E7228"/>
    <w:rsid w:val="000E7B1D"/>
    <w:rsid w:val="000E7BE1"/>
    <w:rsid w:val="000F55CA"/>
    <w:rsid w:val="000F6C22"/>
    <w:rsid w:val="000F72B0"/>
    <w:rsid w:val="0010774E"/>
    <w:rsid w:val="001137CC"/>
    <w:rsid w:val="001137FD"/>
    <w:rsid w:val="001170AD"/>
    <w:rsid w:val="00117FA1"/>
    <w:rsid w:val="00120C6D"/>
    <w:rsid w:val="001219E1"/>
    <w:rsid w:val="00121ED2"/>
    <w:rsid w:val="00123337"/>
    <w:rsid w:val="00125965"/>
    <w:rsid w:val="00127F28"/>
    <w:rsid w:val="00131052"/>
    <w:rsid w:val="0013541B"/>
    <w:rsid w:val="00143449"/>
    <w:rsid w:val="001447C6"/>
    <w:rsid w:val="00144E83"/>
    <w:rsid w:val="0014551D"/>
    <w:rsid w:val="00150B0A"/>
    <w:rsid w:val="001510CC"/>
    <w:rsid w:val="0015132D"/>
    <w:rsid w:val="001530A6"/>
    <w:rsid w:val="0015427A"/>
    <w:rsid w:val="0015582D"/>
    <w:rsid w:val="00161A1B"/>
    <w:rsid w:val="00164075"/>
    <w:rsid w:val="001649CA"/>
    <w:rsid w:val="001652B2"/>
    <w:rsid w:val="00165FB5"/>
    <w:rsid w:val="00166601"/>
    <w:rsid w:val="00167EF7"/>
    <w:rsid w:val="00167F7C"/>
    <w:rsid w:val="001715B7"/>
    <w:rsid w:val="0017767E"/>
    <w:rsid w:val="00180780"/>
    <w:rsid w:val="00180C42"/>
    <w:rsid w:val="00185E0D"/>
    <w:rsid w:val="00187437"/>
    <w:rsid w:val="00194A29"/>
    <w:rsid w:val="00196BC4"/>
    <w:rsid w:val="001A0D4D"/>
    <w:rsid w:val="001A6DB6"/>
    <w:rsid w:val="001B5B87"/>
    <w:rsid w:val="001B5CF1"/>
    <w:rsid w:val="001B70AD"/>
    <w:rsid w:val="001C1EFC"/>
    <w:rsid w:val="001C63A0"/>
    <w:rsid w:val="001C6E17"/>
    <w:rsid w:val="001D1F20"/>
    <w:rsid w:val="001D78EB"/>
    <w:rsid w:val="001D7ACD"/>
    <w:rsid w:val="001E26A2"/>
    <w:rsid w:val="001E59D5"/>
    <w:rsid w:val="001F0F61"/>
    <w:rsid w:val="001F263E"/>
    <w:rsid w:val="001F2887"/>
    <w:rsid w:val="00201B55"/>
    <w:rsid w:val="002039B7"/>
    <w:rsid w:val="00206786"/>
    <w:rsid w:val="002178EC"/>
    <w:rsid w:val="0022052B"/>
    <w:rsid w:val="00220D6B"/>
    <w:rsid w:val="00220DDC"/>
    <w:rsid w:val="00225ABE"/>
    <w:rsid w:val="00234452"/>
    <w:rsid w:val="00237180"/>
    <w:rsid w:val="00237AFC"/>
    <w:rsid w:val="002400F4"/>
    <w:rsid w:val="00246C10"/>
    <w:rsid w:val="00246F4F"/>
    <w:rsid w:val="002479FD"/>
    <w:rsid w:val="0025577D"/>
    <w:rsid w:val="002567C1"/>
    <w:rsid w:val="002607EF"/>
    <w:rsid w:val="00260CE3"/>
    <w:rsid w:val="00264FA2"/>
    <w:rsid w:val="00265F29"/>
    <w:rsid w:val="00266181"/>
    <w:rsid w:val="002674EC"/>
    <w:rsid w:val="0027007B"/>
    <w:rsid w:val="002718E8"/>
    <w:rsid w:val="002740E5"/>
    <w:rsid w:val="00276374"/>
    <w:rsid w:val="002933F3"/>
    <w:rsid w:val="0029372C"/>
    <w:rsid w:val="002954DE"/>
    <w:rsid w:val="002A2605"/>
    <w:rsid w:val="002D2950"/>
    <w:rsid w:val="002E0717"/>
    <w:rsid w:val="002E1729"/>
    <w:rsid w:val="002E49C5"/>
    <w:rsid w:val="002E4E3E"/>
    <w:rsid w:val="002F248D"/>
    <w:rsid w:val="002F45F6"/>
    <w:rsid w:val="002F5A71"/>
    <w:rsid w:val="003002CF"/>
    <w:rsid w:val="0030434E"/>
    <w:rsid w:val="003216D6"/>
    <w:rsid w:val="003228B1"/>
    <w:rsid w:val="00325D1B"/>
    <w:rsid w:val="0032659E"/>
    <w:rsid w:val="003276FB"/>
    <w:rsid w:val="003306A9"/>
    <w:rsid w:val="00332598"/>
    <w:rsid w:val="00334F77"/>
    <w:rsid w:val="00335688"/>
    <w:rsid w:val="003363B5"/>
    <w:rsid w:val="0033663F"/>
    <w:rsid w:val="00337E48"/>
    <w:rsid w:val="00341E77"/>
    <w:rsid w:val="00345B6E"/>
    <w:rsid w:val="0035120F"/>
    <w:rsid w:val="00356B9F"/>
    <w:rsid w:val="0036695C"/>
    <w:rsid w:val="0037359B"/>
    <w:rsid w:val="0037590D"/>
    <w:rsid w:val="00384DBC"/>
    <w:rsid w:val="003925B1"/>
    <w:rsid w:val="003B2470"/>
    <w:rsid w:val="003B37A2"/>
    <w:rsid w:val="003C016A"/>
    <w:rsid w:val="003C5B35"/>
    <w:rsid w:val="003C62BF"/>
    <w:rsid w:val="003D01DC"/>
    <w:rsid w:val="003D2A81"/>
    <w:rsid w:val="003D3E78"/>
    <w:rsid w:val="003E09FB"/>
    <w:rsid w:val="003E5458"/>
    <w:rsid w:val="003E6977"/>
    <w:rsid w:val="003F3214"/>
    <w:rsid w:val="003F5735"/>
    <w:rsid w:val="003F5A55"/>
    <w:rsid w:val="00406E89"/>
    <w:rsid w:val="00407438"/>
    <w:rsid w:val="00414193"/>
    <w:rsid w:val="00414A6E"/>
    <w:rsid w:val="004174E1"/>
    <w:rsid w:val="00417D1F"/>
    <w:rsid w:val="0042363E"/>
    <w:rsid w:val="004279A5"/>
    <w:rsid w:val="00444B49"/>
    <w:rsid w:val="00447B7B"/>
    <w:rsid w:val="00447F65"/>
    <w:rsid w:val="004542BA"/>
    <w:rsid w:val="00457F24"/>
    <w:rsid w:val="0046211C"/>
    <w:rsid w:val="00467268"/>
    <w:rsid w:val="00467CE1"/>
    <w:rsid w:val="00470D7A"/>
    <w:rsid w:val="00482C24"/>
    <w:rsid w:val="00485194"/>
    <w:rsid w:val="0049048F"/>
    <w:rsid w:val="00495F56"/>
    <w:rsid w:val="004A6D0E"/>
    <w:rsid w:val="004B1A11"/>
    <w:rsid w:val="004B240D"/>
    <w:rsid w:val="004B255C"/>
    <w:rsid w:val="004B3774"/>
    <w:rsid w:val="004B632D"/>
    <w:rsid w:val="004B798E"/>
    <w:rsid w:val="004C6289"/>
    <w:rsid w:val="004C702F"/>
    <w:rsid w:val="004D502C"/>
    <w:rsid w:val="004D7617"/>
    <w:rsid w:val="004E705B"/>
    <w:rsid w:val="004F1E3C"/>
    <w:rsid w:val="004F2897"/>
    <w:rsid w:val="004F3A65"/>
    <w:rsid w:val="004F4731"/>
    <w:rsid w:val="004F7358"/>
    <w:rsid w:val="0050195A"/>
    <w:rsid w:val="005071DB"/>
    <w:rsid w:val="00507A3C"/>
    <w:rsid w:val="0051309B"/>
    <w:rsid w:val="00520624"/>
    <w:rsid w:val="00520DFD"/>
    <w:rsid w:val="00523066"/>
    <w:rsid w:val="005259CF"/>
    <w:rsid w:val="00525E86"/>
    <w:rsid w:val="00530AB9"/>
    <w:rsid w:val="00542F2E"/>
    <w:rsid w:val="005459B0"/>
    <w:rsid w:val="00547B1E"/>
    <w:rsid w:val="00557FC0"/>
    <w:rsid w:val="0056760C"/>
    <w:rsid w:val="00567823"/>
    <w:rsid w:val="005678F6"/>
    <w:rsid w:val="00585F9B"/>
    <w:rsid w:val="0059089E"/>
    <w:rsid w:val="00590FDA"/>
    <w:rsid w:val="00592E51"/>
    <w:rsid w:val="00593628"/>
    <w:rsid w:val="00595F88"/>
    <w:rsid w:val="00596D30"/>
    <w:rsid w:val="005A1E67"/>
    <w:rsid w:val="005A2635"/>
    <w:rsid w:val="005B18AA"/>
    <w:rsid w:val="005B662A"/>
    <w:rsid w:val="005C16A1"/>
    <w:rsid w:val="005C629C"/>
    <w:rsid w:val="005C74BB"/>
    <w:rsid w:val="005D13A5"/>
    <w:rsid w:val="005D5CDA"/>
    <w:rsid w:val="005D66D5"/>
    <w:rsid w:val="005D6F27"/>
    <w:rsid w:val="005F09AC"/>
    <w:rsid w:val="005F2308"/>
    <w:rsid w:val="005F37B9"/>
    <w:rsid w:val="006019C1"/>
    <w:rsid w:val="00602E91"/>
    <w:rsid w:val="0060684E"/>
    <w:rsid w:val="00611396"/>
    <w:rsid w:val="00615BA6"/>
    <w:rsid w:val="006249C7"/>
    <w:rsid w:val="0062500A"/>
    <w:rsid w:val="006315AB"/>
    <w:rsid w:val="006360AE"/>
    <w:rsid w:val="006363E7"/>
    <w:rsid w:val="006517A4"/>
    <w:rsid w:val="00651FEF"/>
    <w:rsid w:val="00656CA6"/>
    <w:rsid w:val="0065720A"/>
    <w:rsid w:val="0065720F"/>
    <w:rsid w:val="00657AEB"/>
    <w:rsid w:val="006603A4"/>
    <w:rsid w:val="00663330"/>
    <w:rsid w:val="00665894"/>
    <w:rsid w:val="00671001"/>
    <w:rsid w:val="0068058B"/>
    <w:rsid w:val="00682F20"/>
    <w:rsid w:val="0069134A"/>
    <w:rsid w:val="006A2040"/>
    <w:rsid w:val="006A2D94"/>
    <w:rsid w:val="006B0AA6"/>
    <w:rsid w:val="006C378C"/>
    <w:rsid w:val="006C5404"/>
    <w:rsid w:val="006D7532"/>
    <w:rsid w:val="006E4B1B"/>
    <w:rsid w:val="006E52CA"/>
    <w:rsid w:val="006F6D6B"/>
    <w:rsid w:val="007040A8"/>
    <w:rsid w:val="00710E47"/>
    <w:rsid w:val="00711F8E"/>
    <w:rsid w:val="007157FB"/>
    <w:rsid w:val="00721E80"/>
    <w:rsid w:val="00722023"/>
    <w:rsid w:val="00724507"/>
    <w:rsid w:val="00724B56"/>
    <w:rsid w:val="00727944"/>
    <w:rsid w:val="00732A5E"/>
    <w:rsid w:val="00733B1B"/>
    <w:rsid w:val="00735DBC"/>
    <w:rsid w:val="00744967"/>
    <w:rsid w:val="00744EF2"/>
    <w:rsid w:val="0075228C"/>
    <w:rsid w:val="00754F2F"/>
    <w:rsid w:val="00757424"/>
    <w:rsid w:val="00762E1B"/>
    <w:rsid w:val="00780058"/>
    <w:rsid w:val="00780D70"/>
    <w:rsid w:val="0078354B"/>
    <w:rsid w:val="00787494"/>
    <w:rsid w:val="007940CD"/>
    <w:rsid w:val="00794AEB"/>
    <w:rsid w:val="007974FC"/>
    <w:rsid w:val="007A0074"/>
    <w:rsid w:val="007A029F"/>
    <w:rsid w:val="007A1FEC"/>
    <w:rsid w:val="007A7A55"/>
    <w:rsid w:val="007A7AC8"/>
    <w:rsid w:val="007A7DBC"/>
    <w:rsid w:val="007B0EF4"/>
    <w:rsid w:val="007B1DE1"/>
    <w:rsid w:val="007B375D"/>
    <w:rsid w:val="007C1BEC"/>
    <w:rsid w:val="007C3E74"/>
    <w:rsid w:val="007D00D0"/>
    <w:rsid w:val="007D4544"/>
    <w:rsid w:val="007D4564"/>
    <w:rsid w:val="007D7CA3"/>
    <w:rsid w:val="007D7EBF"/>
    <w:rsid w:val="007E3E69"/>
    <w:rsid w:val="007F01E3"/>
    <w:rsid w:val="007F26E8"/>
    <w:rsid w:val="007F4211"/>
    <w:rsid w:val="00804164"/>
    <w:rsid w:val="008057BE"/>
    <w:rsid w:val="00807E12"/>
    <w:rsid w:val="00824BCD"/>
    <w:rsid w:val="00826824"/>
    <w:rsid w:val="008310DD"/>
    <w:rsid w:val="00832698"/>
    <w:rsid w:val="00834ADB"/>
    <w:rsid w:val="00843731"/>
    <w:rsid w:val="00845A18"/>
    <w:rsid w:val="00854475"/>
    <w:rsid w:val="00857E1A"/>
    <w:rsid w:val="008611ED"/>
    <w:rsid w:val="00865581"/>
    <w:rsid w:val="00870563"/>
    <w:rsid w:val="00870F73"/>
    <w:rsid w:val="00883711"/>
    <w:rsid w:val="008877D0"/>
    <w:rsid w:val="008906FE"/>
    <w:rsid w:val="00892A4D"/>
    <w:rsid w:val="00896422"/>
    <w:rsid w:val="008A58C5"/>
    <w:rsid w:val="008A5989"/>
    <w:rsid w:val="008B09E2"/>
    <w:rsid w:val="008C2395"/>
    <w:rsid w:val="008C264E"/>
    <w:rsid w:val="008C5AD0"/>
    <w:rsid w:val="008C6B6F"/>
    <w:rsid w:val="008D1AF5"/>
    <w:rsid w:val="008D2AC3"/>
    <w:rsid w:val="008D34E7"/>
    <w:rsid w:val="008D4365"/>
    <w:rsid w:val="008E419A"/>
    <w:rsid w:val="008E46CC"/>
    <w:rsid w:val="008E4AC2"/>
    <w:rsid w:val="008E591A"/>
    <w:rsid w:val="008F31FE"/>
    <w:rsid w:val="008F3E4C"/>
    <w:rsid w:val="008F6AEB"/>
    <w:rsid w:val="0090227B"/>
    <w:rsid w:val="009029DA"/>
    <w:rsid w:val="00906A8F"/>
    <w:rsid w:val="00912259"/>
    <w:rsid w:val="00913016"/>
    <w:rsid w:val="0092138F"/>
    <w:rsid w:val="009248E9"/>
    <w:rsid w:val="00930A3A"/>
    <w:rsid w:val="00935151"/>
    <w:rsid w:val="0093623F"/>
    <w:rsid w:val="0094733D"/>
    <w:rsid w:val="00950893"/>
    <w:rsid w:val="00954DE1"/>
    <w:rsid w:val="00955554"/>
    <w:rsid w:val="00962B06"/>
    <w:rsid w:val="00965885"/>
    <w:rsid w:val="009658CD"/>
    <w:rsid w:val="00965AF6"/>
    <w:rsid w:val="00970B4F"/>
    <w:rsid w:val="00976279"/>
    <w:rsid w:val="0098026F"/>
    <w:rsid w:val="009828A8"/>
    <w:rsid w:val="009855B6"/>
    <w:rsid w:val="00986DEC"/>
    <w:rsid w:val="009926B7"/>
    <w:rsid w:val="009A0E4C"/>
    <w:rsid w:val="009B319D"/>
    <w:rsid w:val="009B37E5"/>
    <w:rsid w:val="009B69A7"/>
    <w:rsid w:val="009B7F54"/>
    <w:rsid w:val="009C08BB"/>
    <w:rsid w:val="009C0CD1"/>
    <w:rsid w:val="009C3056"/>
    <w:rsid w:val="009C5086"/>
    <w:rsid w:val="009C59A3"/>
    <w:rsid w:val="009D3392"/>
    <w:rsid w:val="009D58C2"/>
    <w:rsid w:val="009D666F"/>
    <w:rsid w:val="009D6681"/>
    <w:rsid w:val="009E3B21"/>
    <w:rsid w:val="009E41E2"/>
    <w:rsid w:val="009E7F20"/>
    <w:rsid w:val="009F04E3"/>
    <w:rsid w:val="009F5520"/>
    <w:rsid w:val="00A1302E"/>
    <w:rsid w:val="00A13280"/>
    <w:rsid w:val="00A14071"/>
    <w:rsid w:val="00A161FD"/>
    <w:rsid w:val="00A17DCB"/>
    <w:rsid w:val="00A230AC"/>
    <w:rsid w:val="00A24090"/>
    <w:rsid w:val="00A3009E"/>
    <w:rsid w:val="00A365CA"/>
    <w:rsid w:val="00A36956"/>
    <w:rsid w:val="00A44F1D"/>
    <w:rsid w:val="00A4723D"/>
    <w:rsid w:val="00A57A1B"/>
    <w:rsid w:val="00A648F8"/>
    <w:rsid w:val="00A704E4"/>
    <w:rsid w:val="00A7474E"/>
    <w:rsid w:val="00A7574C"/>
    <w:rsid w:val="00A76DA8"/>
    <w:rsid w:val="00A810EA"/>
    <w:rsid w:val="00A851F4"/>
    <w:rsid w:val="00A877C6"/>
    <w:rsid w:val="00A907F8"/>
    <w:rsid w:val="00A91E7C"/>
    <w:rsid w:val="00A93E4B"/>
    <w:rsid w:val="00A95B3D"/>
    <w:rsid w:val="00A9751A"/>
    <w:rsid w:val="00AA009A"/>
    <w:rsid w:val="00AA02CB"/>
    <w:rsid w:val="00AA22EE"/>
    <w:rsid w:val="00AA41EE"/>
    <w:rsid w:val="00AB0F38"/>
    <w:rsid w:val="00AC3C01"/>
    <w:rsid w:val="00AD14D2"/>
    <w:rsid w:val="00AD4522"/>
    <w:rsid w:val="00AD581B"/>
    <w:rsid w:val="00AD5C00"/>
    <w:rsid w:val="00AD7268"/>
    <w:rsid w:val="00AE15C3"/>
    <w:rsid w:val="00AE5FAA"/>
    <w:rsid w:val="00AE782F"/>
    <w:rsid w:val="00AF14C6"/>
    <w:rsid w:val="00AF23E2"/>
    <w:rsid w:val="00AF2716"/>
    <w:rsid w:val="00B01FDF"/>
    <w:rsid w:val="00B02085"/>
    <w:rsid w:val="00B05172"/>
    <w:rsid w:val="00B21315"/>
    <w:rsid w:val="00B22E5E"/>
    <w:rsid w:val="00B250C6"/>
    <w:rsid w:val="00B31E9E"/>
    <w:rsid w:val="00B336CB"/>
    <w:rsid w:val="00B337B7"/>
    <w:rsid w:val="00B36607"/>
    <w:rsid w:val="00B372DF"/>
    <w:rsid w:val="00B42F98"/>
    <w:rsid w:val="00B440D6"/>
    <w:rsid w:val="00B45A7A"/>
    <w:rsid w:val="00B50E55"/>
    <w:rsid w:val="00B510F2"/>
    <w:rsid w:val="00B562F3"/>
    <w:rsid w:val="00B56980"/>
    <w:rsid w:val="00B6030A"/>
    <w:rsid w:val="00B615B3"/>
    <w:rsid w:val="00B62CF0"/>
    <w:rsid w:val="00B62DC3"/>
    <w:rsid w:val="00B83D42"/>
    <w:rsid w:val="00B92442"/>
    <w:rsid w:val="00B945EA"/>
    <w:rsid w:val="00BA1EBD"/>
    <w:rsid w:val="00BA6EA7"/>
    <w:rsid w:val="00BB025A"/>
    <w:rsid w:val="00BB2A63"/>
    <w:rsid w:val="00BB61FC"/>
    <w:rsid w:val="00BC1266"/>
    <w:rsid w:val="00BC2403"/>
    <w:rsid w:val="00BC6C00"/>
    <w:rsid w:val="00BE36DF"/>
    <w:rsid w:val="00BF54C9"/>
    <w:rsid w:val="00BF5EDE"/>
    <w:rsid w:val="00BF6A99"/>
    <w:rsid w:val="00BF6E41"/>
    <w:rsid w:val="00C004EF"/>
    <w:rsid w:val="00C0168E"/>
    <w:rsid w:val="00C02C10"/>
    <w:rsid w:val="00C03BDC"/>
    <w:rsid w:val="00C04B82"/>
    <w:rsid w:val="00C067BC"/>
    <w:rsid w:val="00C11FAC"/>
    <w:rsid w:val="00C11FDC"/>
    <w:rsid w:val="00C310BC"/>
    <w:rsid w:val="00C35127"/>
    <w:rsid w:val="00C3667F"/>
    <w:rsid w:val="00C501A0"/>
    <w:rsid w:val="00C539A1"/>
    <w:rsid w:val="00C6103F"/>
    <w:rsid w:val="00C66EA3"/>
    <w:rsid w:val="00C7278A"/>
    <w:rsid w:val="00C72881"/>
    <w:rsid w:val="00C73E83"/>
    <w:rsid w:val="00C801C1"/>
    <w:rsid w:val="00C821FA"/>
    <w:rsid w:val="00C82C67"/>
    <w:rsid w:val="00C869C5"/>
    <w:rsid w:val="00C90385"/>
    <w:rsid w:val="00CA1828"/>
    <w:rsid w:val="00CA3379"/>
    <w:rsid w:val="00CA3452"/>
    <w:rsid w:val="00CA6583"/>
    <w:rsid w:val="00CA79CF"/>
    <w:rsid w:val="00CB4275"/>
    <w:rsid w:val="00CB5C42"/>
    <w:rsid w:val="00CC13A0"/>
    <w:rsid w:val="00CC2494"/>
    <w:rsid w:val="00CC7C91"/>
    <w:rsid w:val="00CD25F5"/>
    <w:rsid w:val="00CD4373"/>
    <w:rsid w:val="00CE1FFA"/>
    <w:rsid w:val="00CE2C00"/>
    <w:rsid w:val="00CE3A0A"/>
    <w:rsid w:val="00CE6368"/>
    <w:rsid w:val="00CF05C5"/>
    <w:rsid w:val="00D0029D"/>
    <w:rsid w:val="00D01852"/>
    <w:rsid w:val="00D0196B"/>
    <w:rsid w:val="00D128B6"/>
    <w:rsid w:val="00D13700"/>
    <w:rsid w:val="00D13F87"/>
    <w:rsid w:val="00D151CC"/>
    <w:rsid w:val="00D16B74"/>
    <w:rsid w:val="00D20063"/>
    <w:rsid w:val="00D31494"/>
    <w:rsid w:val="00D325B8"/>
    <w:rsid w:val="00D32A29"/>
    <w:rsid w:val="00D3310F"/>
    <w:rsid w:val="00D34272"/>
    <w:rsid w:val="00D3487D"/>
    <w:rsid w:val="00D35B61"/>
    <w:rsid w:val="00D45E4E"/>
    <w:rsid w:val="00D57725"/>
    <w:rsid w:val="00D61FBE"/>
    <w:rsid w:val="00D627C8"/>
    <w:rsid w:val="00D64872"/>
    <w:rsid w:val="00D66A52"/>
    <w:rsid w:val="00D67AA5"/>
    <w:rsid w:val="00D705B3"/>
    <w:rsid w:val="00D76A7B"/>
    <w:rsid w:val="00D809FB"/>
    <w:rsid w:val="00D82F2D"/>
    <w:rsid w:val="00D907D0"/>
    <w:rsid w:val="00D91CD5"/>
    <w:rsid w:val="00D94638"/>
    <w:rsid w:val="00DA1CD5"/>
    <w:rsid w:val="00DA30ED"/>
    <w:rsid w:val="00DA3839"/>
    <w:rsid w:val="00DB02AF"/>
    <w:rsid w:val="00DB0398"/>
    <w:rsid w:val="00DB260B"/>
    <w:rsid w:val="00DB4A66"/>
    <w:rsid w:val="00DC12F4"/>
    <w:rsid w:val="00DC56F2"/>
    <w:rsid w:val="00DC6573"/>
    <w:rsid w:val="00DC6E29"/>
    <w:rsid w:val="00DD0E58"/>
    <w:rsid w:val="00DD6210"/>
    <w:rsid w:val="00DD7C3D"/>
    <w:rsid w:val="00DE1540"/>
    <w:rsid w:val="00DE1DDE"/>
    <w:rsid w:val="00DE54AC"/>
    <w:rsid w:val="00DE5A51"/>
    <w:rsid w:val="00DE7ADB"/>
    <w:rsid w:val="00E037FE"/>
    <w:rsid w:val="00E05F9F"/>
    <w:rsid w:val="00E06E25"/>
    <w:rsid w:val="00E0780A"/>
    <w:rsid w:val="00E13ADD"/>
    <w:rsid w:val="00E35893"/>
    <w:rsid w:val="00E42551"/>
    <w:rsid w:val="00E43841"/>
    <w:rsid w:val="00E448FD"/>
    <w:rsid w:val="00E4527F"/>
    <w:rsid w:val="00E4756C"/>
    <w:rsid w:val="00E671A1"/>
    <w:rsid w:val="00E714F4"/>
    <w:rsid w:val="00E7258F"/>
    <w:rsid w:val="00E761D7"/>
    <w:rsid w:val="00E76709"/>
    <w:rsid w:val="00E82CC6"/>
    <w:rsid w:val="00E84B6B"/>
    <w:rsid w:val="00E91556"/>
    <w:rsid w:val="00E92B6A"/>
    <w:rsid w:val="00E947F2"/>
    <w:rsid w:val="00E94C22"/>
    <w:rsid w:val="00E968E5"/>
    <w:rsid w:val="00EA0759"/>
    <w:rsid w:val="00EB7537"/>
    <w:rsid w:val="00EC0621"/>
    <w:rsid w:val="00EC16C5"/>
    <w:rsid w:val="00ED6324"/>
    <w:rsid w:val="00ED6599"/>
    <w:rsid w:val="00ED6E3B"/>
    <w:rsid w:val="00EE6220"/>
    <w:rsid w:val="00EE6684"/>
    <w:rsid w:val="00EE6FAE"/>
    <w:rsid w:val="00F01986"/>
    <w:rsid w:val="00F02E25"/>
    <w:rsid w:val="00F03964"/>
    <w:rsid w:val="00F041AD"/>
    <w:rsid w:val="00F1043E"/>
    <w:rsid w:val="00F110A3"/>
    <w:rsid w:val="00F21691"/>
    <w:rsid w:val="00F21DC3"/>
    <w:rsid w:val="00F21FD2"/>
    <w:rsid w:val="00F263EA"/>
    <w:rsid w:val="00F35237"/>
    <w:rsid w:val="00F36885"/>
    <w:rsid w:val="00F42576"/>
    <w:rsid w:val="00F435D7"/>
    <w:rsid w:val="00F441C3"/>
    <w:rsid w:val="00F464BE"/>
    <w:rsid w:val="00F46948"/>
    <w:rsid w:val="00F51E3A"/>
    <w:rsid w:val="00F57B2D"/>
    <w:rsid w:val="00F66ADB"/>
    <w:rsid w:val="00F74EC0"/>
    <w:rsid w:val="00F7696A"/>
    <w:rsid w:val="00F81FE1"/>
    <w:rsid w:val="00F866D9"/>
    <w:rsid w:val="00F86D44"/>
    <w:rsid w:val="00F9185F"/>
    <w:rsid w:val="00F96143"/>
    <w:rsid w:val="00FA0FDE"/>
    <w:rsid w:val="00FA6A53"/>
    <w:rsid w:val="00FB0A5B"/>
    <w:rsid w:val="00FC001F"/>
    <w:rsid w:val="00FD033A"/>
    <w:rsid w:val="00FD3BF6"/>
    <w:rsid w:val="00FE36C4"/>
    <w:rsid w:val="00FE50E7"/>
    <w:rsid w:val="00FE708D"/>
    <w:rsid w:val="00FF09BD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7B150"/>
  <w15:docId w15:val="{C268533C-2A2E-48C2-A3C4-F21224EB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2F2D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3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C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CD"/>
    <w:rPr>
      <w:rFonts w:ascii="Arial" w:eastAsiaTheme="majorEastAsia" w:hAnsi="Arial" w:cstheme="majorBidi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9D8"/>
    <w:pPr>
      <w:pBdr>
        <w:bottom w:val="single" w:sz="4" w:space="1" w:color="auto"/>
      </w:pBdr>
      <w:tabs>
        <w:tab w:val="right" w:pos="9639"/>
      </w:tabs>
      <w:spacing w:after="0"/>
    </w:pPr>
    <w:rPr>
      <w:rFonts w:ascii="Tahoma" w:hAnsi="Tahoma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0349D8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A810EA"/>
    <w:pPr>
      <w:pBdr>
        <w:top w:val="single" w:sz="4" w:space="1" w:color="auto"/>
      </w:pBdr>
      <w:tabs>
        <w:tab w:val="right" w:pos="9639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uiPriority w:val="99"/>
    <w:rsid w:val="00A810EA"/>
    <w:rPr>
      <w:rFonts w:ascii="Tahoma" w:hAnsi="Tahom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2-Akzent3">
    <w:name w:val="Medium Shading 2 Accent 3"/>
    <w:basedOn w:val="NormaleTabelle"/>
    <w:uiPriority w:val="64"/>
    <w:rsid w:val="0084373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aliases w:val="Dipl 1"/>
    <w:link w:val="KeinLeerraumZchn"/>
    <w:uiPriority w:val="1"/>
    <w:qFormat/>
    <w:rsid w:val="0084373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aliases w:val="Dipl 1 Zchn"/>
    <w:basedOn w:val="Absatz-Standardschriftart"/>
    <w:link w:val="KeinLeerraum"/>
    <w:uiPriority w:val="1"/>
    <w:rsid w:val="00843731"/>
    <w:rPr>
      <w:rFonts w:eastAsiaTheme="minorEastAsia"/>
      <w:lang w:eastAsia="de-DE"/>
    </w:rPr>
  </w:style>
  <w:style w:type="table" w:customStyle="1" w:styleId="EinfacheTabelle31">
    <w:name w:val="Einfache Tabelle 31"/>
    <w:basedOn w:val="NormaleTabelle"/>
    <w:uiPriority w:val="43"/>
    <w:rsid w:val="00FC00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FC00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FC00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DE54A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DE54A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F573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341E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itternetztabelle4Akzent11">
    <w:name w:val="Gitternetztabelle 4 – Akzent 11"/>
    <w:basedOn w:val="NormaleTabelle"/>
    <w:uiPriority w:val="49"/>
    <w:rsid w:val="000C64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DE1DDE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DE1DDE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3A8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paragraph" w:customStyle="1" w:styleId="Default">
    <w:name w:val="Default"/>
    <w:rsid w:val="00E037FE"/>
    <w:pPr>
      <w:autoSpaceDE w:val="0"/>
      <w:autoSpaceDN w:val="0"/>
      <w:adjustRightInd w:val="0"/>
      <w:spacing w:after="0" w:line="240" w:lineRule="auto"/>
    </w:pPr>
    <w:rPr>
      <w:rFonts w:ascii="BundesSerif Office" w:hAnsi="BundesSerif Office" w:cs="BundesSerif Office"/>
      <w:color w:val="000000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C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9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Schule\Unterrichte\AP%2010%20FISI\Arbeitsblatt_Deckblat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11" ma:contentTypeDescription="Ein neues Dokument erstellen." ma:contentTypeScope="" ma:versionID="82df3370705ac23ddf3f10c940e82ee6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560b61fbf2427d38aec607f18854b239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86B70-45FB-40E6-AFF5-7109D4EF90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59EF3-0085-4EDB-AC3B-3764029D4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b1175-0a67-4be9-9aa5-075878d229d1"/>
    <ds:schemaRef ds:uri="6ecdd671-ac84-4455-b93a-d8a83c05b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7781CE-F241-464D-BDC5-0D97C8C530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B2065-E72B-4596-9066-E4BCE99465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Arbeitsblatt_Deckblatt.dotx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Wagner</dc:creator>
  <cp:lastModifiedBy>Marius Rossgotterer</cp:lastModifiedBy>
  <cp:revision>26</cp:revision>
  <cp:lastPrinted>2019-01-23T09:36:00Z</cp:lastPrinted>
  <dcterms:created xsi:type="dcterms:W3CDTF">2021-01-27T14:59:00Z</dcterms:created>
  <dcterms:modified xsi:type="dcterms:W3CDTF">2022-05-31T07:04:00Z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  <property fmtid="{D5CDD505-2E9C-101B-9397-08002B2CF9AE}" pid="3" name="MSIP_Label_6ecfacbe-31ad-493b-8038-696ca31d2afe_Enabled">
    <vt:lpwstr>true</vt:lpwstr>
  </property>
  <property fmtid="{D5CDD505-2E9C-101B-9397-08002B2CF9AE}" pid="4" name="MSIP_Label_6ecfacbe-31ad-493b-8038-696ca31d2afe_SetDate">
    <vt:lpwstr>2022-05-31T06:55:58Z</vt:lpwstr>
  </property>
  <property fmtid="{D5CDD505-2E9C-101B-9397-08002B2CF9AE}" pid="5" name="MSIP_Label_6ecfacbe-31ad-493b-8038-696ca31d2afe_Method">
    <vt:lpwstr>Privileged</vt:lpwstr>
  </property>
  <property fmtid="{D5CDD505-2E9C-101B-9397-08002B2CF9AE}" pid="6" name="MSIP_Label_6ecfacbe-31ad-493b-8038-696ca31d2afe_Name">
    <vt:lpwstr>Öffentlich - Public</vt:lpwstr>
  </property>
  <property fmtid="{D5CDD505-2E9C-101B-9397-08002B2CF9AE}" pid="7" name="MSIP_Label_6ecfacbe-31ad-493b-8038-696ca31d2afe_SiteId">
    <vt:lpwstr>763b2760-45c5-46d3-883e-29705bba49b7</vt:lpwstr>
  </property>
  <property fmtid="{D5CDD505-2E9C-101B-9397-08002B2CF9AE}" pid="8" name="MSIP_Label_6ecfacbe-31ad-493b-8038-696ca31d2afe_ActionId">
    <vt:lpwstr>2754e9d6-aff2-41a6-97ce-912b3bc0a678</vt:lpwstr>
  </property>
  <property fmtid="{D5CDD505-2E9C-101B-9397-08002B2CF9AE}" pid="9" name="MSIP_Label_6ecfacbe-31ad-493b-8038-696ca31d2afe_ContentBits">
    <vt:lpwstr>0</vt:lpwstr>
  </property>
</Properties>
</file>